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EFA" w:rsidRPr="00C464C5" w:rsidRDefault="00DE23E9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C464C5">
        <w:rPr>
          <w:rFonts w:ascii="Times New Roman" w:hAnsi="Times New Roman" w:cs="Times New Roman"/>
          <w:color w:val="000000" w:themeColor="text1"/>
        </w:rPr>
        <w:t>SQL (Structured Query Language)</w:t>
      </w:r>
    </w:p>
    <w:p w:rsidR="00213EFA" w:rsidRPr="00C464C5" w:rsidRDefault="00DE23E9" w:rsidP="00081DFF">
      <w:pPr>
        <w:pStyle w:val="Heading2"/>
        <w:rPr>
          <w:color w:val="000000" w:themeColor="text1"/>
          <w:u w:val="single"/>
        </w:rPr>
      </w:pPr>
      <w:r w:rsidRPr="00C464C5">
        <w:rPr>
          <w:color w:val="000000" w:themeColor="text1"/>
          <w:u w:val="single"/>
        </w:rPr>
        <w:t>RDBMS (Relational Database Management System</w:t>
      </w:r>
    </w:p>
    <w:p w:rsidR="00081DFF" w:rsidRPr="00C464C5" w:rsidRDefault="00081DFF" w:rsidP="00081DFF">
      <w:pPr>
        <w:pStyle w:val="ListBullet"/>
        <w:numPr>
          <w:ilvl w:val="0"/>
          <w:numId w:val="0"/>
        </w:numPr>
        <w:ind w:left="432" w:hanging="432"/>
        <w:rPr>
          <w:rFonts w:ascii="Times New Roman" w:hAnsi="Times New Roman" w:cs="Times New Roman"/>
          <w:color w:val="000000" w:themeColor="text1"/>
        </w:rPr>
      </w:pPr>
      <w:r w:rsidRPr="00C464C5">
        <w:rPr>
          <w:rFonts w:ascii="Times New Roman" w:hAnsi="Times New Roman" w:cs="Times New Roman"/>
          <w:color w:val="000000" w:themeColor="text1"/>
        </w:rPr>
        <w:t>Collection of tables which we link together with relationships between the data</w:t>
      </w:r>
    </w:p>
    <w:p w:rsidR="00DE23E9" w:rsidRPr="00C464C5" w:rsidRDefault="00081DFF" w:rsidP="00081DFF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</w:rPr>
      </w:pPr>
      <w:r w:rsidRPr="00C464C5">
        <w:rPr>
          <w:rFonts w:ascii="Times New Roman" w:hAnsi="Times New Roman" w:cs="Times New Roman"/>
          <w:color w:val="000000" w:themeColor="text1"/>
        </w:rPr>
        <w:t>Used for CRUD (Create, Read, Update, and Delete) operations</w:t>
      </w:r>
    </w:p>
    <w:p w:rsidR="00AA20B8" w:rsidRPr="00C464C5" w:rsidRDefault="00AA20B8" w:rsidP="00081DFF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</w:rPr>
      </w:pPr>
    </w:p>
    <w:p w:rsidR="00CC1330" w:rsidRPr="00C464C5" w:rsidRDefault="00CC1330" w:rsidP="00081DFF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</w:rPr>
      </w:pPr>
      <w:r w:rsidRPr="00C464C5">
        <w:rPr>
          <w:rFonts w:ascii="Times New Roman" w:hAnsi="Times New Roman" w:cs="Times New Roman"/>
          <w:color w:val="000000" w:themeColor="text1"/>
        </w:rPr>
        <w:t>Primary Keys</w:t>
      </w:r>
      <w:r w:rsidR="00BA7599" w:rsidRPr="00C464C5">
        <w:rPr>
          <w:rFonts w:ascii="Times New Roman" w:hAnsi="Times New Roman" w:cs="Times New Roman"/>
          <w:color w:val="000000" w:themeColor="text1"/>
        </w:rPr>
        <w:t xml:space="preserve"> </w:t>
      </w:r>
      <w:r w:rsidRPr="00C464C5">
        <w:rPr>
          <w:rFonts w:ascii="Times New Roman" w:hAnsi="Times New Roman" w:cs="Times New Roman"/>
          <w:color w:val="000000" w:themeColor="text1"/>
        </w:rPr>
        <w:t>- A column which uniquely identifies each row</w:t>
      </w:r>
      <w:r w:rsidR="00A54761" w:rsidRPr="00C464C5">
        <w:rPr>
          <w:rFonts w:ascii="Times New Roman" w:hAnsi="Times New Roman" w:cs="Times New Roman"/>
          <w:color w:val="000000" w:themeColor="text1"/>
        </w:rPr>
        <w:t xml:space="preserve"> (unique and not null)</w:t>
      </w:r>
    </w:p>
    <w:p w:rsidR="00A54761" w:rsidRPr="00C464C5" w:rsidRDefault="00A54761" w:rsidP="00A54761">
      <w:pPr>
        <w:pStyle w:val="ListBullet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C464C5">
        <w:rPr>
          <w:rFonts w:ascii="Times New Roman" w:hAnsi="Times New Roman" w:cs="Times New Roman"/>
          <w:color w:val="000000" w:themeColor="text1"/>
        </w:rPr>
        <w:t xml:space="preserve">Composite Key: A combination of columns </w:t>
      </w:r>
    </w:p>
    <w:p w:rsidR="00AA20B8" w:rsidRPr="00C464C5" w:rsidRDefault="001071F3" w:rsidP="00081DFF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</w:rPr>
      </w:pPr>
      <w:r w:rsidRPr="00C464C5">
        <w:rPr>
          <w:rFonts w:ascii="Times New Roman" w:hAnsi="Times New Roman" w:cs="Times New Roman"/>
          <w:color w:val="000000" w:themeColor="text1"/>
        </w:rPr>
        <w:t>Foreign Keys</w:t>
      </w:r>
      <w:r w:rsidR="00BA7599" w:rsidRPr="00C464C5">
        <w:rPr>
          <w:rFonts w:ascii="Times New Roman" w:hAnsi="Times New Roman" w:cs="Times New Roman"/>
          <w:color w:val="000000" w:themeColor="text1"/>
        </w:rPr>
        <w:t xml:space="preserve"> </w:t>
      </w:r>
      <w:r w:rsidRPr="00C464C5">
        <w:rPr>
          <w:rFonts w:ascii="Times New Roman" w:hAnsi="Times New Roman" w:cs="Times New Roman"/>
          <w:color w:val="000000" w:themeColor="text1"/>
        </w:rPr>
        <w:t>- Data/Record</w:t>
      </w:r>
      <w:r w:rsidR="00927486" w:rsidRPr="00C464C5">
        <w:rPr>
          <w:rFonts w:ascii="Times New Roman" w:hAnsi="Times New Roman" w:cs="Times New Roman"/>
          <w:color w:val="000000" w:themeColor="text1"/>
        </w:rPr>
        <w:t>/Column which references data</w:t>
      </w:r>
      <w:r w:rsidRPr="00C464C5">
        <w:rPr>
          <w:rFonts w:ascii="Times New Roman" w:hAnsi="Times New Roman" w:cs="Times New Roman"/>
          <w:color w:val="000000" w:themeColor="text1"/>
        </w:rPr>
        <w:t xml:space="preserve"> from one table </w:t>
      </w:r>
      <w:r w:rsidR="002972FA" w:rsidRPr="00C464C5">
        <w:rPr>
          <w:rFonts w:ascii="Times New Roman" w:hAnsi="Times New Roman" w:cs="Times New Roman"/>
          <w:color w:val="000000" w:themeColor="text1"/>
        </w:rPr>
        <w:t xml:space="preserve">which has been </w:t>
      </w:r>
      <w:r w:rsidRPr="00C464C5">
        <w:rPr>
          <w:rFonts w:ascii="Times New Roman" w:hAnsi="Times New Roman" w:cs="Times New Roman"/>
          <w:color w:val="000000" w:themeColor="text1"/>
        </w:rPr>
        <w:t>placed in another</w:t>
      </w:r>
    </w:p>
    <w:p w:rsidR="00BA7599" w:rsidRPr="00C464C5" w:rsidRDefault="00BA7599" w:rsidP="00081DFF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</w:rPr>
      </w:pPr>
    </w:p>
    <w:p w:rsidR="00A54761" w:rsidRPr="00C464C5" w:rsidRDefault="00BA7599" w:rsidP="00081DFF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</w:rPr>
      </w:pPr>
      <w:r w:rsidRPr="00C464C5">
        <w:rPr>
          <w:rFonts w:ascii="Times New Roman" w:hAnsi="Times New Roman" w:cs="Times New Roman"/>
          <w:color w:val="000000" w:themeColor="text1"/>
        </w:rPr>
        <w:t>Candidate Key – Keys that can also be used as Primary Keys but aren’</w:t>
      </w:r>
      <w:r w:rsidR="00E829D0" w:rsidRPr="00C464C5">
        <w:rPr>
          <w:rFonts w:ascii="Times New Roman" w:hAnsi="Times New Roman" w:cs="Times New Roman"/>
          <w:color w:val="000000" w:themeColor="text1"/>
        </w:rPr>
        <w:t>t primary k</w:t>
      </w:r>
      <w:r w:rsidRPr="00C464C5">
        <w:rPr>
          <w:rFonts w:ascii="Times New Roman" w:hAnsi="Times New Roman" w:cs="Times New Roman"/>
          <w:color w:val="000000" w:themeColor="text1"/>
        </w:rPr>
        <w:t>eys</w:t>
      </w:r>
      <w:r w:rsidR="00B83C06" w:rsidRPr="00C464C5">
        <w:rPr>
          <w:rFonts w:ascii="Times New Roman" w:hAnsi="Times New Roman" w:cs="Times New Roman"/>
          <w:color w:val="000000" w:themeColor="text1"/>
        </w:rPr>
        <w:t xml:space="preserve"> (can uniquely identify each row)</w:t>
      </w:r>
    </w:p>
    <w:p w:rsidR="00B83C06" w:rsidRPr="00C464C5" w:rsidRDefault="00B83C06" w:rsidP="00081DFF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</w:rPr>
      </w:pPr>
    </w:p>
    <w:p w:rsidR="00B83C06" w:rsidRPr="00C464C5" w:rsidRDefault="00B83C06" w:rsidP="00081DFF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</w:rPr>
      </w:pPr>
      <w:r w:rsidRPr="00C464C5">
        <w:rPr>
          <w:rFonts w:ascii="Times New Roman" w:hAnsi="Times New Roman" w:cs="Times New Roman"/>
          <w:color w:val="000000" w:themeColor="text1"/>
        </w:rPr>
        <w:t>Referential Integrity – ensuring that relationships between database entities remain consistent</w:t>
      </w:r>
      <w:r w:rsidR="002012F8" w:rsidRPr="00C464C5">
        <w:rPr>
          <w:rFonts w:ascii="Times New Roman" w:hAnsi="Times New Roman" w:cs="Times New Roman"/>
          <w:color w:val="000000" w:themeColor="text1"/>
        </w:rPr>
        <w:t xml:space="preserve"> and exist</w:t>
      </w:r>
    </w:p>
    <w:p w:rsidR="003F3DF4" w:rsidRPr="00C464C5" w:rsidRDefault="003F3DF4" w:rsidP="003F3DF4">
      <w:pPr>
        <w:pStyle w:val="ListBullet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C464C5">
        <w:rPr>
          <w:rFonts w:ascii="Times New Roman" w:hAnsi="Times New Roman" w:cs="Times New Roman"/>
          <w:color w:val="000000" w:themeColor="text1"/>
        </w:rPr>
        <w:t xml:space="preserve">Updating or deleting an </w:t>
      </w:r>
      <w:r w:rsidR="00D143A9" w:rsidRPr="00C464C5">
        <w:rPr>
          <w:rFonts w:ascii="Times New Roman" w:hAnsi="Times New Roman" w:cs="Times New Roman"/>
          <w:color w:val="000000" w:themeColor="text1"/>
        </w:rPr>
        <w:t xml:space="preserve">entry </w:t>
      </w:r>
      <w:r w:rsidR="001072AD" w:rsidRPr="00C464C5">
        <w:rPr>
          <w:rFonts w:ascii="Times New Roman" w:hAnsi="Times New Roman" w:cs="Times New Roman"/>
          <w:color w:val="000000" w:themeColor="text1"/>
        </w:rPr>
        <w:t>can result in an update or delete of any records referencing those entries</w:t>
      </w:r>
    </w:p>
    <w:p w:rsidR="00C464C5" w:rsidRPr="00C464C5" w:rsidRDefault="00C464C5" w:rsidP="00C464C5">
      <w:pPr>
        <w:pStyle w:val="NormalWeb"/>
        <w:spacing w:before="0" w:beforeAutospacing="0" w:after="0" w:afterAutospacing="0"/>
        <w:rPr>
          <w:color w:val="000000" w:themeColor="text1"/>
          <w:sz w:val="30"/>
          <w:szCs w:val="30"/>
        </w:rPr>
      </w:pPr>
      <w:r w:rsidRPr="00C464C5">
        <w:rPr>
          <w:color w:val="000000" w:themeColor="text1"/>
          <w:sz w:val="30"/>
          <w:szCs w:val="30"/>
        </w:rPr>
        <w:t>Domain Integrity - Concept of ensuring that the values we store in our database are the appropriate size and type</w:t>
      </w:r>
    </w:p>
    <w:p w:rsidR="00C464C5" w:rsidRPr="00C464C5" w:rsidRDefault="00C464C5" w:rsidP="00C464C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</w:pPr>
    </w:p>
    <w:p w:rsidR="00C464C5" w:rsidRDefault="00C464C5" w:rsidP="00C464C5">
      <w:pPr>
        <w:pStyle w:val="ListBullet"/>
        <w:numPr>
          <w:ilvl w:val="0"/>
          <w:numId w:val="0"/>
        </w:numPr>
        <w:ind w:left="432" w:hanging="432"/>
        <w:rPr>
          <w:rFonts w:ascii="Times New Roman" w:hAnsi="Times New Roman" w:cs="Times New Roman"/>
          <w:color w:val="000000" w:themeColor="text1"/>
        </w:rPr>
      </w:pPr>
    </w:p>
    <w:p w:rsidR="007662FC" w:rsidRDefault="007662FC" w:rsidP="00C464C5">
      <w:pPr>
        <w:pStyle w:val="ListBullet"/>
        <w:numPr>
          <w:ilvl w:val="0"/>
          <w:numId w:val="0"/>
        </w:numPr>
        <w:ind w:left="432" w:hanging="432"/>
        <w:rPr>
          <w:rFonts w:ascii="Times New Roman" w:hAnsi="Times New Roman" w:cs="Times New Roman"/>
          <w:color w:val="000000" w:themeColor="text1"/>
        </w:rPr>
      </w:pPr>
    </w:p>
    <w:p w:rsidR="007662FC" w:rsidRDefault="007662FC" w:rsidP="00C464C5">
      <w:pPr>
        <w:pStyle w:val="ListBullet"/>
        <w:numPr>
          <w:ilvl w:val="0"/>
          <w:numId w:val="0"/>
        </w:numPr>
        <w:ind w:left="432" w:hanging="432"/>
        <w:rPr>
          <w:rFonts w:ascii="Times New Roman" w:hAnsi="Times New Roman" w:cs="Times New Roman"/>
          <w:color w:val="000000" w:themeColor="text1"/>
        </w:rPr>
      </w:pPr>
    </w:p>
    <w:p w:rsidR="007662FC" w:rsidRDefault="007662FC" w:rsidP="00C464C5">
      <w:pPr>
        <w:pStyle w:val="ListBullet"/>
        <w:numPr>
          <w:ilvl w:val="0"/>
          <w:numId w:val="0"/>
        </w:numPr>
        <w:ind w:left="432" w:hanging="432"/>
        <w:rPr>
          <w:rFonts w:ascii="Times New Roman" w:hAnsi="Times New Roman" w:cs="Times New Roman"/>
          <w:color w:val="000000" w:themeColor="text1"/>
        </w:rPr>
      </w:pPr>
    </w:p>
    <w:p w:rsidR="00C464C5" w:rsidRDefault="00C464C5" w:rsidP="00C464C5">
      <w:pPr>
        <w:pStyle w:val="ListBullet"/>
        <w:numPr>
          <w:ilvl w:val="0"/>
          <w:numId w:val="0"/>
        </w:numPr>
        <w:ind w:left="432" w:hanging="432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DDL</w:t>
      </w:r>
      <w:r w:rsidR="00084845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(Data Definition Language)</w:t>
      </w:r>
      <w:r w:rsidR="00F122D3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- Define the structure of our database, column names and types</w:t>
      </w:r>
    </w:p>
    <w:p w:rsidR="00C464C5" w:rsidRDefault="00C464C5" w:rsidP="00C464C5">
      <w:pPr>
        <w:pStyle w:val="ListBullet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CREATE</w:t>
      </w:r>
    </w:p>
    <w:p w:rsidR="001525C3" w:rsidRDefault="001525C3" w:rsidP="001525C3">
      <w:pPr>
        <w:pStyle w:val="ListBullet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CREATE </w:t>
      </w:r>
      <w:r w:rsidR="00361E80">
        <w:rPr>
          <w:rFonts w:ascii="Times New Roman" w:hAnsi="Times New Roman" w:cs="Times New Roman"/>
          <w:color w:val="000000" w:themeColor="text1"/>
        </w:rPr>
        <w:t>[</w:t>
      </w:r>
      <w:r>
        <w:rPr>
          <w:rFonts w:ascii="Times New Roman" w:hAnsi="Times New Roman" w:cs="Times New Roman"/>
          <w:color w:val="000000" w:themeColor="text1"/>
        </w:rPr>
        <w:t>TABLE_NAME</w:t>
      </w:r>
      <w:r w:rsidR="00361E80">
        <w:rPr>
          <w:rFonts w:ascii="Times New Roman" w:hAnsi="Times New Roman" w:cs="Times New Roman"/>
          <w:color w:val="000000" w:themeColor="text1"/>
        </w:rPr>
        <w:t>]</w:t>
      </w:r>
      <w:r>
        <w:rPr>
          <w:rFonts w:ascii="Times New Roman" w:hAnsi="Times New Roman" w:cs="Times New Roman"/>
          <w:color w:val="000000" w:themeColor="text1"/>
        </w:rPr>
        <w:t xml:space="preserve"> (COLUMN NAME TYPE)</w:t>
      </w:r>
    </w:p>
    <w:p w:rsidR="00C464C5" w:rsidRDefault="00C464C5" w:rsidP="00C464C5">
      <w:pPr>
        <w:pStyle w:val="ListBullet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DROP</w:t>
      </w:r>
    </w:p>
    <w:p w:rsidR="00361E80" w:rsidRDefault="00361E80" w:rsidP="00361E80">
      <w:pPr>
        <w:pStyle w:val="ListBullet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DROP [TABLE_NAME]</w:t>
      </w:r>
    </w:p>
    <w:p w:rsidR="007662FC" w:rsidRDefault="007662FC" w:rsidP="00C464C5">
      <w:pPr>
        <w:pStyle w:val="ListBullet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TRUNCATE</w:t>
      </w:r>
    </w:p>
    <w:p w:rsidR="00361E80" w:rsidRDefault="00361E80" w:rsidP="00361E80">
      <w:pPr>
        <w:pStyle w:val="ListBullet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TRUNCATE [TABLE_NAME]</w:t>
      </w:r>
    </w:p>
    <w:p w:rsidR="00C464C5" w:rsidRDefault="001525C3" w:rsidP="00361E80">
      <w:pPr>
        <w:pStyle w:val="ListBullet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ALTER</w:t>
      </w:r>
    </w:p>
    <w:p w:rsidR="00361E80" w:rsidRDefault="00361E80" w:rsidP="00361E80">
      <w:pPr>
        <w:pStyle w:val="ListBullet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DROP/ADD COLUMNS</w:t>
      </w:r>
    </w:p>
    <w:p w:rsidR="00361E80" w:rsidRDefault="00361E80" w:rsidP="00361E80">
      <w:pPr>
        <w:pStyle w:val="ListBullet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ALTER COLUMN</w:t>
      </w:r>
    </w:p>
    <w:p w:rsidR="00490D47" w:rsidRDefault="00490D47" w:rsidP="00361E80">
      <w:pPr>
        <w:pStyle w:val="ListBullet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EX: ADD COLUMN EMAIL VARCHAR</w:t>
      </w:r>
      <w:r w:rsidR="00BF5CDA">
        <w:rPr>
          <w:rFonts w:ascii="Times New Roman" w:hAnsi="Times New Roman" w:cs="Times New Roman"/>
          <w:color w:val="000000" w:themeColor="text1"/>
        </w:rPr>
        <w:t>2</w:t>
      </w:r>
      <w:r>
        <w:rPr>
          <w:rFonts w:ascii="Times New Roman" w:hAnsi="Times New Roman" w:cs="Times New Roman"/>
          <w:color w:val="000000" w:themeColor="text1"/>
        </w:rPr>
        <w:t>(50)</w:t>
      </w:r>
      <w:r w:rsidR="006567BF">
        <w:rPr>
          <w:rFonts w:ascii="Times New Roman" w:hAnsi="Times New Roman" w:cs="Times New Roman"/>
          <w:color w:val="000000" w:themeColor="text1"/>
        </w:rPr>
        <w:t>;</w:t>
      </w:r>
    </w:p>
    <w:p w:rsidR="00F122D3" w:rsidRDefault="00F122D3" w:rsidP="00F122D3">
      <w:pPr>
        <w:pStyle w:val="ListBullet"/>
        <w:numPr>
          <w:ilvl w:val="0"/>
          <w:numId w:val="0"/>
        </w:numPr>
        <w:ind w:left="432" w:hanging="432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DML (Data Manipulation Language) – Used to perform our CRUD operations</w:t>
      </w:r>
    </w:p>
    <w:p w:rsidR="00F122D3" w:rsidRDefault="00F122D3" w:rsidP="00F122D3">
      <w:pPr>
        <w:pStyle w:val="ListBullet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INSERT</w:t>
      </w:r>
    </w:p>
    <w:p w:rsidR="00F122D3" w:rsidRDefault="00F122D3" w:rsidP="00F122D3">
      <w:pPr>
        <w:pStyle w:val="ListBullet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EX: INSERT INTO </w:t>
      </w:r>
      <w:r w:rsidR="00EC211A">
        <w:rPr>
          <w:rFonts w:ascii="Times New Roman" w:hAnsi="Times New Roman" w:cs="Times New Roman"/>
          <w:color w:val="000000" w:themeColor="text1"/>
        </w:rPr>
        <w:t>EMPLOYEES (</w:t>
      </w:r>
      <w:r w:rsidR="000B2CFD">
        <w:rPr>
          <w:rFonts w:ascii="Times New Roman" w:hAnsi="Times New Roman" w:cs="Times New Roman"/>
          <w:color w:val="000000" w:themeColor="text1"/>
        </w:rPr>
        <w:t>EMPLOYEE ID, NAME, DEPT)</w:t>
      </w:r>
      <w:r>
        <w:rPr>
          <w:rFonts w:ascii="Times New Roman" w:hAnsi="Times New Roman" w:cs="Times New Roman"/>
          <w:color w:val="000000" w:themeColor="text1"/>
        </w:rPr>
        <w:t xml:space="preserve"> VALUES</w:t>
      </w:r>
      <w:r w:rsidR="00EC211A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(4,’Sally’, 1);</w:t>
      </w:r>
    </w:p>
    <w:p w:rsidR="00F122D3" w:rsidRDefault="00F122D3" w:rsidP="00F122D3">
      <w:pPr>
        <w:pStyle w:val="ListBullet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UPDATE</w:t>
      </w:r>
    </w:p>
    <w:p w:rsidR="00EC211A" w:rsidRDefault="00EC211A" w:rsidP="00EC211A">
      <w:pPr>
        <w:pStyle w:val="ListBullet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UPDATE EMPLOYEE SET DEPT_ID = 3 WHERE </w:t>
      </w:r>
      <w:r w:rsidR="00C02C47">
        <w:rPr>
          <w:rFonts w:ascii="Times New Roman" w:hAnsi="Times New Roman" w:cs="Times New Roman"/>
          <w:color w:val="000000" w:themeColor="text1"/>
        </w:rPr>
        <w:t>ID = 4;</w:t>
      </w:r>
    </w:p>
    <w:p w:rsidR="0010260B" w:rsidRDefault="0010260B" w:rsidP="0010260B">
      <w:pPr>
        <w:pStyle w:val="ListBullet"/>
        <w:numPr>
          <w:ilvl w:val="0"/>
          <w:numId w:val="0"/>
        </w:numPr>
        <w:ind w:left="144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Updates EMPLOYEE DEPT_ID if the ID is 4</w:t>
      </w:r>
    </w:p>
    <w:p w:rsidR="00862DEB" w:rsidRDefault="00862DEB" w:rsidP="00EC211A">
      <w:pPr>
        <w:pStyle w:val="ListBullet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MULTIPLE CONDITION UPDATE: </w:t>
      </w:r>
    </w:p>
    <w:p w:rsidR="00862DEB" w:rsidRDefault="00862DEB" w:rsidP="00862DEB">
      <w:pPr>
        <w:pStyle w:val="ListBullet"/>
        <w:numPr>
          <w:ilvl w:val="0"/>
          <w:numId w:val="0"/>
        </w:numPr>
        <w:ind w:left="144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UPDATE EMPLOYEE SET DEPT_ID = 3 WHERE ID = 4 AND NAME = ‘Sally’;</w:t>
      </w:r>
    </w:p>
    <w:p w:rsidR="0010260B" w:rsidRDefault="0010260B" w:rsidP="0010260B">
      <w:pPr>
        <w:pStyle w:val="ListBullet"/>
        <w:numPr>
          <w:ilvl w:val="0"/>
          <w:numId w:val="0"/>
        </w:numPr>
        <w:ind w:left="144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Updates EMPLOYEE DEPT_ID if the ID is 4</w:t>
      </w:r>
      <w:r>
        <w:rPr>
          <w:rFonts w:ascii="Times New Roman" w:hAnsi="Times New Roman" w:cs="Times New Roman"/>
          <w:color w:val="000000" w:themeColor="text1"/>
        </w:rPr>
        <w:t xml:space="preserve"> and the NAME is Sally</w:t>
      </w:r>
    </w:p>
    <w:p w:rsidR="00F122D3" w:rsidRDefault="00F122D3" w:rsidP="00F122D3">
      <w:pPr>
        <w:pStyle w:val="ListBullet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DELETE</w:t>
      </w:r>
    </w:p>
    <w:p w:rsidR="00E33178" w:rsidRDefault="00E33178" w:rsidP="00E33178">
      <w:pPr>
        <w:pStyle w:val="ListBullet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DELETE FROM EMPLOYEE WHERE ID = 2;</w:t>
      </w:r>
      <w:r w:rsidR="0010260B">
        <w:rPr>
          <w:rFonts w:ascii="Times New Roman" w:hAnsi="Times New Roman" w:cs="Times New Roman"/>
          <w:color w:val="000000" w:themeColor="text1"/>
        </w:rPr>
        <w:t xml:space="preserve"> Deletes records where the ID = 2</w:t>
      </w:r>
    </w:p>
    <w:p w:rsidR="00743E8B" w:rsidRDefault="00743E8B" w:rsidP="00E33178">
      <w:pPr>
        <w:pStyle w:val="ListBullet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DELETE FROM EMPLOYEE;</w:t>
      </w:r>
      <w:r w:rsidR="0010260B">
        <w:rPr>
          <w:rFonts w:ascii="Times New Roman" w:hAnsi="Times New Roman" w:cs="Times New Roman"/>
          <w:color w:val="000000" w:themeColor="text1"/>
        </w:rPr>
        <w:t xml:space="preserve"> Deletes records, but keeps table intact</w:t>
      </w:r>
    </w:p>
    <w:p w:rsidR="00F122D3" w:rsidRDefault="00F122D3" w:rsidP="00F122D3">
      <w:pPr>
        <w:pStyle w:val="ListBullet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SELECT</w:t>
      </w:r>
    </w:p>
    <w:p w:rsidR="00F3443A" w:rsidRDefault="00716E5C" w:rsidP="00F3443A">
      <w:pPr>
        <w:pStyle w:val="ListBullet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Technically DQL (Data Query Language), but belongs to the DML</w:t>
      </w:r>
    </w:p>
    <w:p w:rsidR="00716E5C" w:rsidRDefault="00716E5C" w:rsidP="00716E5C">
      <w:pPr>
        <w:pStyle w:val="ListBullet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SELECT * FROM EMPLOYEE; </w:t>
      </w:r>
    </w:p>
    <w:p w:rsidR="00716E5C" w:rsidRDefault="00716E5C" w:rsidP="00716E5C">
      <w:pPr>
        <w:pStyle w:val="ListBullet"/>
        <w:numPr>
          <w:ilvl w:val="0"/>
          <w:numId w:val="0"/>
        </w:numPr>
        <w:ind w:left="1440"/>
        <w:rPr>
          <w:rFonts w:ascii="Times New Roman" w:hAnsi="Times New Roman" w:cs="Times New Roman"/>
          <w:color w:val="000000" w:themeColor="text1"/>
        </w:rPr>
      </w:pPr>
      <w:r w:rsidRPr="00716E5C">
        <w:rPr>
          <w:rFonts w:ascii="Times New Roman" w:hAnsi="Times New Roman" w:cs="Times New Roman"/>
          <w:color w:val="000000" w:themeColor="text1"/>
        </w:rPr>
        <w:t>Selects and reads all the information stored in the EMPLOYEE table to the screen</w:t>
      </w:r>
    </w:p>
    <w:p w:rsidR="007F5CB1" w:rsidRDefault="00716E5C" w:rsidP="007F5CB1">
      <w:pPr>
        <w:pStyle w:val="ListBullet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SELECT NAME, DEPT_ID FROM EMPLOYEE;</w:t>
      </w:r>
    </w:p>
    <w:p w:rsidR="007F5CB1" w:rsidRDefault="00716E5C" w:rsidP="007F5CB1">
      <w:pPr>
        <w:pStyle w:val="ListBullet"/>
        <w:numPr>
          <w:ilvl w:val="0"/>
          <w:numId w:val="0"/>
        </w:numPr>
        <w:ind w:left="1440"/>
        <w:rPr>
          <w:rFonts w:ascii="Times New Roman" w:hAnsi="Times New Roman" w:cs="Times New Roman"/>
          <w:color w:val="000000" w:themeColor="text1"/>
        </w:rPr>
      </w:pPr>
      <w:r w:rsidRPr="007F5CB1">
        <w:rPr>
          <w:rFonts w:ascii="Times New Roman" w:hAnsi="Times New Roman" w:cs="Times New Roman"/>
          <w:color w:val="000000" w:themeColor="text1"/>
        </w:rPr>
        <w:t>Selects all the info in the columns NAME, DEPT_ID from the EMPLOYEE table</w:t>
      </w:r>
    </w:p>
    <w:p w:rsidR="007F5CB1" w:rsidRDefault="007F5CB1" w:rsidP="007F5CB1">
      <w:pPr>
        <w:pStyle w:val="ListBullet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SELECT * FROM EMPLOYEE ORDER BY NAME</w:t>
      </w:r>
      <w:r w:rsidR="00EC7585">
        <w:rPr>
          <w:rFonts w:ascii="Times New Roman" w:hAnsi="Times New Roman" w:cs="Times New Roman"/>
          <w:color w:val="000000" w:themeColor="text1"/>
        </w:rPr>
        <w:t xml:space="preserve"> ASC</w:t>
      </w:r>
      <w:r>
        <w:rPr>
          <w:rFonts w:ascii="Times New Roman" w:hAnsi="Times New Roman" w:cs="Times New Roman"/>
          <w:color w:val="000000" w:themeColor="text1"/>
        </w:rPr>
        <w:t>;</w:t>
      </w:r>
    </w:p>
    <w:p w:rsidR="00EC7585" w:rsidRDefault="007F5CB1" w:rsidP="00EC7585">
      <w:pPr>
        <w:pStyle w:val="ListBullet"/>
        <w:numPr>
          <w:ilvl w:val="0"/>
          <w:numId w:val="0"/>
        </w:numPr>
        <w:ind w:left="144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Selects all the information in the EMPLOYEE table but orders them by name</w:t>
      </w:r>
      <w:r w:rsidR="00EC7585">
        <w:rPr>
          <w:rFonts w:ascii="Times New Roman" w:hAnsi="Times New Roman" w:cs="Times New Roman"/>
          <w:color w:val="000000" w:themeColor="text1"/>
        </w:rPr>
        <w:t xml:space="preserve"> ascending </w:t>
      </w:r>
    </w:p>
    <w:p w:rsidR="007F5CB1" w:rsidRDefault="007F5CB1" w:rsidP="00EC7585">
      <w:pPr>
        <w:pStyle w:val="ListBullet"/>
        <w:numPr>
          <w:ilvl w:val="2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  <w:r w:rsidR="00EC7585">
        <w:rPr>
          <w:rFonts w:ascii="Times New Roman" w:hAnsi="Times New Roman" w:cs="Times New Roman"/>
          <w:color w:val="000000" w:themeColor="text1"/>
        </w:rPr>
        <w:t>DESC: orders by descending</w:t>
      </w:r>
    </w:p>
    <w:p w:rsidR="00930278" w:rsidRDefault="00930278" w:rsidP="00EC7585">
      <w:pPr>
        <w:pStyle w:val="ListBullet"/>
        <w:numPr>
          <w:ilvl w:val="2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HAVING</w:t>
      </w:r>
    </w:p>
    <w:p w:rsidR="00EC7585" w:rsidRDefault="00EC7585" w:rsidP="00930278">
      <w:pPr>
        <w:pStyle w:val="ListBullet"/>
        <w:numPr>
          <w:ilvl w:val="0"/>
          <w:numId w:val="0"/>
        </w:numPr>
        <w:ind w:left="432" w:hanging="432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Transaction Control Language (TCL)</w:t>
      </w:r>
      <w:r w:rsidR="00930278">
        <w:rPr>
          <w:rFonts w:ascii="Times New Roman" w:hAnsi="Times New Roman" w:cs="Times New Roman"/>
          <w:color w:val="000000" w:themeColor="text1"/>
        </w:rPr>
        <w:t>- Deals with Transactions or a</w:t>
      </w:r>
      <w:r>
        <w:rPr>
          <w:rFonts w:ascii="Times New Roman" w:hAnsi="Times New Roman" w:cs="Times New Roman"/>
          <w:color w:val="000000" w:themeColor="text1"/>
        </w:rPr>
        <w:t xml:space="preserve"> Unit of work on the database</w:t>
      </w:r>
    </w:p>
    <w:p w:rsidR="00EC7585" w:rsidRDefault="00EC7585" w:rsidP="00EC7585">
      <w:pPr>
        <w:pStyle w:val="ListBullet"/>
        <w:numPr>
          <w:ilvl w:val="1"/>
          <w:numId w:val="8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One single DML statement </w:t>
      </w:r>
    </w:p>
    <w:p w:rsidR="00EC7585" w:rsidRDefault="00EC7585" w:rsidP="00EC7585">
      <w:pPr>
        <w:pStyle w:val="ListBullet"/>
        <w:numPr>
          <w:ilvl w:val="1"/>
          <w:numId w:val="8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 group of statements you want to execute together</w:t>
      </w:r>
    </w:p>
    <w:p w:rsidR="00EC7585" w:rsidRDefault="007B42D2" w:rsidP="00EC7585">
      <w:pPr>
        <w:pStyle w:val="ListBullet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COMMIT</w:t>
      </w:r>
      <w:r w:rsidR="00EC7585">
        <w:rPr>
          <w:rFonts w:ascii="Times New Roman" w:hAnsi="Times New Roman" w:cs="Times New Roman"/>
          <w:color w:val="000000" w:themeColor="text1"/>
        </w:rPr>
        <w:t xml:space="preserve"> – Saves changes permanently to our database</w:t>
      </w:r>
    </w:p>
    <w:p w:rsidR="007B42D2" w:rsidRDefault="007B42D2" w:rsidP="00EC7585">
      <w:pPr>
        <w:pStyle w:val="ListBullet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ROLLBACK – Returns the database to </w:t>
      </w:r>
      <w:r w:rsidR="00114C31">
        <w:rPr>
          <w:rFonts w:ascii="Times New Roman" w:hAnsi="Times New Roman" w:cs="Times New Roman"/>
          <w:color w:val="000000" w:themeColor="text1"/>
        </w:rPr>
        <w:t xml:space="preserve">the state before the last COMMIT or at the last SAVEPOINT </w:t>
      </w:r>
    </w:p>
    <w:p w:rsidR="00114C31" w:rsidRDefault="00114C31" w:rsidP="00EC7585">
      <w:pPr>
        <w:pStyle w:val="ListBullet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SAVEPOINT – Indicates a specific point for ROLLBACK to go back to </w:t>
      </w:r>
    </w:p>
    <w:p w:rsidR="00EC7585" w:rsidRDefault="00930278" w:rsidP="00EC7585">
      <w:pPr>
        <w:pStyle w:val="ListBullet"/>
        <w:numPr>
          <w:ilvl w:val="0"/>
          <w:numId w:val="0"/>
        </w:numPr>
        <w:ind w:left="432" w:hanging="432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DCL (Data Control Language) </w:t>
      </w:r>
      <w:r w:rsidR="00AE6127">
        <w:rPr>
          <w:rFonts w:ascii="Times New Roman" w:hAnsi="Times New Roman" w:cs="Times New Roman"/>
          <w:color w:val="000000" w:themeColor="text1"/>
        </w:rPr>
        <w:t>– allows you to specify permission each role has</w:t>
      </w:r>
    </w:p>
    <w:p w:rsidR="00AE6127" w:rsidRDefault="00AE6127" w:rsidP="00AE6127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GRANT – Allows you to give permissions</w:t>
      </w:r>
    </w:p>
    <w:p w:rsidR="00DD1E9A" w:rsidRDefault="00DD1E9A" w:rsidP="00AE6127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REVOKE – Allows you to take them away</w:t>
      </w:r>
    </w:p>
    <w:p w:rsidR="00930278" w:rsidRDefault="00DD1E9A" w:rsidP="00930278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:u w:val="single"/>
        </w:rPr>
      </w:pPr>
      <w:r w:rsidRPr="00DD1E9A">
        <w:rPr>
          <w:rFonts w:ascii="Times New Roman" w:hAnsi="Times New Roman" w:cs="Times New Roman"/>
          <w:color w:val="000000" w:themeColor="text1"/>
          <w:u w:val="single"/>
        </w:rPr>
        <w:lastRenderedPageBreak/>
        <w:t>Constraints</w:t>
      </w:r>
    </w:p>
    <w:p w:rsidR="00DD1E9A" w:rsidRPr="000104D6" w:rsidRDefault="00DD1E9A" w:rsidP="00FC3D3E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0104D6">
        <w:rPr>
          <w:rFonts w:ascii="Times New Roman" w:hAnsi="Times New Roman" w:cs="Times New Roman"/>
          <w:color w:val="000000" w:themeColor="text1"/>
        </w:rPr>
        <w:t>Foreign Key</w:t>
      </w:r>
      <w:r w:rsidR="00FC3D3E" w:rsidRPr="000104D6">
        <w:rPr>
          <w:rFonts w:ascii="Times New Roman" w:hAnsi="Times New Roman" w:cs="Times New Roman"/>
          <w:color w:val="000000" w:themeColor="text1"/>
        </w:rPr>
        <w:t xml:space="preserve"> </w:t>
      </w:r>
      <w:r w:rsidR="0034446B" w:rsidRPr="000104D6">
        <w:rPr>
          <w:rFonts w:ascii="Times New Roman" w:hAnsi="Times New Roman" w:cs="Times New Roman"/>
          <w:color w:val="000000" w:themeColor="text1"/>
        </w:rPr>
        <w:t>– Uniquely identifies</w:t>
      </w:r>
      <w:r w:rsidR="000104D6" w:rsidRPr="000104D6">
        <w:rPr>
          <w:rFonts w:ascii="Times New Roman" w:hAnsi="Times New Roman" w:cs="Times New Roman"/>
          <w:color w:val="000000" w:themeColor="text1"/>
        </w:rPr>
        <w:t xml:space="preserve"> a row/record in another table</w:t>
      </w:r>
    </w:p>
    <w:p w:rsidR="00DD1E9A" w:rsidRPr="000104D6" w:rsidRDefault="00DD1E9A" w:rsidP="000104D6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auto"/>
          <w:lang w:eastAsia="en-US"/>
        </w:rPr>
      </w:pPr>
      <w:r w:rsidRPr="000104D6">
        <w:rPr>
          <w:rFonts w:ascii="Times New Roman" w:hAnsi="Times New Roman" w:cs="Times New Roman"/>
          <w:color w:val="000000" w:themeColor="text1"/>
        </w:rPr>
        <w:t>Primary Key</w:t>
      </w:r>
      <w:r w:rsidR="00FC3D3E" w:rsidRPr="000104D6">
        <w:rPr>
          <w:rFonts w:ascii="Times New Roman" w:hAnsi="Times New Roman" w:cs="Times New Roman"/>
          <w:color w:val="000000" w:themeColor="text1"/>
        </w:rPr>
        <w:t xml:space="preserve"> </w:t>
      </w:r>
      <w:r w:rsidR="000104D6" w:rsidRPr="000104D6">
        <w:rPr>
          <w:rFonts w:ascii="Times New Roman" w:hAnsi="Times New Roman" w:cs="Times New Roman"/>
          <w:color w:val="000000" w:themeColor="text1"/>
        </w:rPr>
        <w:t xml:space="preserve">– </w:t>
      </w:r>
      <w:r w:rsidR="000104D6" w:rsidRPr="000104D6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>A combination of a NOT NULL and UNIQUE. Uniquely identifies each row in a table</w:t>
      </w:r>
    </w:p>
    <w:p w:rsidR="00DD1E9A" w:rsidRPr="000104D6" w:rsidRDefault="00DD1E9A" w:rsidP="000104D6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auto"/>
          <w:lang w:eastAsia="en-US"/>
        </w:rPr>
      </w:pPr>
      <w:r w:rsidRPr="000104D6">
        <w:rPr>
          <w:rFonts w:ascii="Times New Roman" w:hAnsi="Times New Roman" w:cs="Times New Roman"/>
          <w:color w:val="000000" w:themeColor="text1"/>
        </w:rPr>
        <w:t>Unique</w:t>
      </w:r>
      <w:r w:rsidR="00FC3D3E" w:rsidRPr="000104D6">
        <w:rPr>
          <w:rFonts w:ascii="Times New Roman" w:hAnsi="Times New Roman" w:cs="Times New Roman"/>
          <w:color w:val="000000" w:themeColor="text1"/>
        </w:rPr>
        <w:t xml:space="preserve"> -</w:t>
      </w:r>
      <w:r w:rsidR="000104D6" w:rsidRPr="000104D6">
        <w:rPr>
          <w:rFonts w:ascii="Times New Roman" w:hAnsi="Times New Roman" w:cs="Times New Roman"/>
          <w:color w:val="000000" w:themeColor="text1"/>
        </w:rPr>
        <w:t xml:space="preserve"> </w:t>
      </w:r>
      <w:r w:rsidR="000104D6" w:rsidRPr="000104D6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>Ensures that all values in a column are different</w:t>
      </w:r>
    </w:p>
    <w:p w:rsidR="00DD1E9A" w:rsidRPr="000104D6" w:rsidRDefault="00DD1E9A" w:rsidP="000104D6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auto"/>
          <w:lang w:eastAsia="en-US"/>
        </w:rPr>
      </w:pPr>
      <w:r w:rsidRPr="000104D6">
        <w:rPr>
          <w:rFonts w:ascii="Times New Roman" w:hAnsi="Times New Roman" w:cs="Times New Roman"/>
          <w:color w:val="000000" w:themeColor="text1"/>
        </w:rPr>
        <w:t>Not Null</w:t>
      </w:r>
      <w:r w:rsidR="00FC3D3E" w:rsidRPr="000104D6">
        <w:rPr>
          <w:rFonts w:ascii="Times New Roman" w:hAnsi="Times New Roman" w:cs="Times New Roman"/>
          <w:color w:val="000000" w:themeColor="text1"/>
        </w:rPr>
        <w:t xml:space="preserve"> -</w:t>
      </w:r>
      <w:r w:rsidR="000104D6" w:rsidRPr="000104D6">
        <w:rPr>
          <w:rFonts w:ascii="Times New Roman" w:hAnsi="Times New Roman" w:cs="Times New Roman"/>
          <w:color w:val="000000" w:themeColor="text1"/>
        </w:rPr>
        <w:t xml:space="preserve"> </w:t>
      </w:r>
      <w:r w:rsidR="000104D6" w:rsidRPr="000104D6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>Ensures that a column cannot have a NULL value</w:t>
      </w:r>
    </w:p>
    <w:p w:rsidR="00DD1E9A" w:rsidRPr="000104D6" w:rsidRDefault="00DD1E9A" w:rsidP="000104D6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auto"/>
          <w:lang w:eastAsia="en-US"/>
        </w:rPr>
      </w:pPr>
      <w:r w:rsidRPr="000104D6">
        <w:rPr>
          <w:rFonts w:ascii="Times New Roman" w:hAnsi="Times New Roman" w:cs="Times New Roman"/>
          <w:color w:val="000000" w:themeColor="text1"/>
        </w:rPr>
        <w:t>Default</w:t>
      </w:r>
      <w:r w:rsidR="00FC3D3E" w:rsidRPr="000104D6">
        <w:rPr>
          <w:rFonts w:ascii="Times New Roman" w:hAnsi="Times New Roman" w:cs="Times New Roman"/>
          <w:color w:val="000000" w:themeColor="text1"/>
        </w:rPr>
        <w:t xml:space="preserve"> -</w:t>
      </w:r>
      <w:r w:rsidR="000104D6" w:rsidRPr="000104D6">
        <w:rPr>
          <w:rFonts w:ascii="Times New Roman" w:hAnsi="Times New Roman" w:cs="Times New Roman"/>
          <w:color w:val="000000" w:themeColor="text1"/>
        </w:rPr>
        <w:t xml:space="preserve"> </w:t>
      </w:r>
      <w:r w:rsidR="000104D6" w:rsidRPr="000104D6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>Sets a default value for a column when no value is specified</w:t>
      </w:r>
    </w:p>
    <w:p w:rsidR="00DD1E9A" w:rsidRPr="000104D6" w:rsidRDefault="00DD1E9A" w:rsidP="000104D6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auto"/>
          <w:lang w:eastAsia="en-US"/>
        </w:rPr>
      </w:pPr>
      <w:r w:rsidRPr="000104D6">
        <w:rPr>
          <w:rFonts w:ascii="Times New Roman" w:hAnsi="Times New Roman" w:cs="Times New Roman"/>
          <w:color w:val="000000" w:themeColor="text1"/>
        </w:rPr>
        <w:t>Check</w:t>
      </w:r>
      <w:r w:rsidR="00FC3D3E" w:rsidRPr="000104D6">
        <w:rPr>
          <w:rFonts w:ascii="Times New Roman" w:hAnsi="Times New Roman" w:cs="Times New Roman"/>
          <w:color w:val="000000" w:themeColor="text1"/>
        </w:rPr>
        <w:t xml:space="preserve"> -</w:t>
      </w:r>
      <w:r w:rsidR="000104D6" w:rsidRPr="000104D6">
        <w:rPr>
          <w:rFonts w:ascii="Times New Roman" w:hAnsi="Times New Roman" w:cs="Times New Roman"/>
          <w:color w:val="000000" w:themeColor="text1"/>
        </w:rPr>
        <w:t xml:space="preserve"> </w:t>
      </w:r>
      <w:r w:rsidR="000104D6" w:rsidRPr="000104D6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>Ensures that all values in a column satisfies a specific condition</w:t>
      </w:r>
    </w:p>
    <w:p w:rsidR="000104D6" w:rsidRPr="000104D6" w:rsidRDefault="00FC3D3E" w:rsidP="000104D6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auto"/>
          <w:lang w:eastAsia="en-US"/>
        </w:rPr>
      </w:pPr>
      <w:r w:rsidRPr="000104D6">
        <w:rPr>
          <w:rFonts w:ascii="Times New Roman" w:hAnsi="Times New Roman" w:cs="Times New Roman"/>
          <w:color w:val="000000" w:themeColor="text1"/>
        </w:rPr>
        <w:t>Index -</w:t>
      </w:r>
      <w:r w:rsidR="000104D6" w:rsidRPr="000104D6">
        <w:rPr>
          <w:rFonts w:ascii="Times New Roman" w:hAnsi="Times New Roman" w:cs="Times New Roman"/>
          <w:color w:val="000000" w:themeColor="text1"/>
        </w:rPr>
        <w:t xml:space="preserve"> </w:t>
      </w:r>
      <w:r w:rsidR="000104D6" w:rsidRPr="000104D6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>Used to create and retrieve data from the database very quickly</w:t>
      </w:r>
    </w:p>
    <w:p w:rsidR="000104D6" w:rsidRDefault="000104D6" w:rsidP="000104D6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</w:rPr>
      </w:pPr>
    </w:p>
    <w:p w:rsidR="000104D6" w:rsidRDefault="000104D6" w:rsidP="000104D6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:u w:val="single"/>
        </w:rPr>
      </w:pPr>
      <w:r w:rsidRPr="000104D6">
        <w:rPr>
          <w:rFonts w:ascii="Times New Roman" w:hAnsi="Times New Roman" w:cs="Times New Roman"/>
          <w:color w:val="000000" w:themeColor="text1"/>
          <w:u w:val="single"/>
        </w:rPr>
        <w:t>Scalar vs. Aggregate</w:t>
      </w:r>
    </w:p>
    <w:p w:rsidR="000104D6" w:rsidRDefault="000104D6" w:rsidP="000104D6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Scalar functions accept a discreet number of inputs</w:t>
      </w:r>
    </w:p>
    <w:p w:rsidR="000104D6" w:rsidRDefault="000104D6" w:rsidP="000104D6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Scalar Keywords:</w:t>
      </w:r>
    </w:p>
    <w:p w:rsidR="000104D6" w:rsidRDefault="000104D6" w:rsidP="000104D6">
      <w:pPr>
        <w:pStyle w:val="ListBullet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Date/time function</w:t>
      </w:r>
    </w:p>
    <w:p w:rsidR="000104D6" w:rsidRDefault="000104D6" w:rsidP="000104D6">
      <w:pPr>
        <w:pStyle w:val="ListBullet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Math functions sqrt(#)</w:t>
      </w:r>
    </w:p>
    <w:p w:rsidR="000104D6" w:rsidRDefault="000104D6" w:rsidP="000104D6">
      <w:pPr>
        <w:pStyle w:val="ListBullet"/>
        <w:numPr>
          <w:ilvl w:val="0"/>
          <w:numId w:val="0"/>
        </w:numPr>
        <w:ind w:left="432" w:hanging="432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Aggregate except a range, and gives you a value based on the evaluation of that range</w:t>
      </w:r>
    </w:p>
    <w:p w:rsidR="000104D6" w:rsidRDefault="000104D6" w:rsidP="000104D6">
      <w:pPr>
        <w:pStyle w:val="ListBullet"/>
        <w:numPr>
          <w:ilvl w:val="0"/>
          <w:numId w:val="0"/>
        </w:numPr>
        <w:ind w:left="432" w:hanging="432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Aggregate Keywords Ex:</w:t>
      </w:r>
    </w:p>
    <w:p w:rsidR="000104D6" w:rsidRDefault="000104D6" w:rsidP="000104D6">
      <w:pPr>
        <w:pStyle w:val="ListBullet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Average</w:t>
      </w:r>
    </w:p>
    <w:p w:rsidR="000104D6" w:rsidRDefault="000104D6" w:rsidP="000104D6">
      <w:pPr>
        <w:pStyle w:val="ListBullet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Sim</w:t>
      </w:r>
    </w:p>
    <w:p w:rsidR="000104D6" w:rsidRDefault="000104D6" w:rsidP="000104D6">
      <w:pPr>
        <w:pStyle w:val="ListBullet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Count</w:t>
      </w:r>
    </w:p>
    <w:p w:rsidR="000104D6" w:rsidRDefault="000104D6" w:rsidP="000104D6">
      <w:pPr>
        <w:pStyle w:val="ListBullet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Min</w:t>
      </w:r>
    </w:p>
    <w:p w:rsidR="000104D6" w:rsidRDefault="000104D6" w:rsidP="000104D6">
      <w:pPr>
        <w:pStyle w:val="ListBullet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Max</w:t>
      </w:r>
    </w:p>
    <w:p w:rsidR="000104D6" w:rsidRDefault="000104D6" w:rsidP="000104D6">
      <w:pPr>
        <w:pStyle w:val="ListBullet"/>
        <w:numPr>
          <w:ilvl w:val="0"/>
          <w:numId w:val="0"/>
        </w:numPr>
        <w:ind w:left="432" w:hanging="432"/>
        <w:rPr>
          <w:rFonts w:ascii="Times New Roman" w:hAnsi="Times New Roman" w:cs="Times New Roman"/>
          <w:color w:val="000000" w:themeColor="text1"/>
        </w:rPr>
      </w:pPr>
    </w:p>
    <w:p w:rsidR="00C657C1" w:rsidRDefault="00C657C1" w:rsidP="000104D6">
      <w:pPr>
        <w:pStyle w:val="ListBullet"/>
        <w:numPr>
          <w:ilvl w:val="0"/>
          <w:numId w:val="0"/>
        </w:numPr>
        <w:ind w:left="432" w:hanging="432"/>
        <w:rPr>
          <w:rFonts w:ascii="Times New Roman" w:hAnsi="Times New Roman" w:cs="Times New Roman"/>
          <w:color w:val="000000" w:themeColor="text1"/>
        </w:rPr>
      </w:pPr>
    </w:p>
    <w:p w:rsidR="00C657C1" w:rsidRDefault="00C657C1" w:rsidP="000104D6">
      <w:pPr>
        <w:pStyle w:val="ListBullet"/>
        <w:numPr>
          <w:ilvl w:val="0"/>
          <w:numId w:val="0"/>
        </w:numPr>
        <w:ind w:left="432" w:hanging="432"/>
        <w:rPr>
          <w:rFonts w:ascii="Times New Roman" w:hAnsi="Times New Roman" w:cs="Times New Roman"/>
          <w:color w:val="000000" w:themeColor="text1"/>
        </w:rPr>
      </w:pPr>
    </w:p>
    <w:p w:rsidR="00C657C1" w:rsidRDefault="00C657C1" w:rsidP="000104D6">
      <w:pPr>
        <w:pStyle w:val="ListBullet"/>
        <w:numPr>
          <w:ilvl w:val="0"/>
          <w:numId w:val="0"/>
        </w:numPr>
        <w:ind w:left="432" w:hanging="432"/>
        <w:rPr>
          <w:rFonts w:ascii="Times New Roman" w:hAnsi="Times New Roman" w:cs="Times New Roman"/>
          <w:color w:val="000000" w:themeColor="text1"/>
        </w:rPr>
      </w:pPr>
    </w:p>
    <w:p w:rsidR="00C657C1" w:rsidRDefault="00C657C1" w:rsidP="000104D6">
      <w:pPr>
        <w:pStyle w:val="ListBullet"/>
        <w:numPr>
          <w:ilvl w:val="0"/>
          <w:numId w:val="0"/>
        </w:numPr>
        <w:ind w:left="432" w:hanging="432"/>
        <w:rPr>
          <w:rFonts w:ascii="Times New Roman" w:hAnsi="Times New Roman" w:cs="Times New Roman"/>
          <w:color w:val="000000" w:themeColor="text1"/>
          <w:u w:val="single"/>
        </w:rPr>
      </w:pPr>
      <w:r>
        <w:rPr>
          <w:rFonts w:ascii="Times New Roman" w:hAnsi="Times New Roman" w:cs="Times New Roman"/>
          <w:color w:val="000000" w:themeColor="text1"/>
          <w:u w:val="single"/>
        </w:rPr>
        <w:lastRenderedPageBreak/>
        <w:t>Multiplicity Relationships</w:t>
      </w:r>
    </w:p>
    <w:p w:rsidR="00C657C1" w:rsidRPr="009742C9" w:rsidRDefault="00C657C1" w:rsidP="00C657C1">
      <w:pPr>
        <w:pStyle w:val="ListBullet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u w:val="single"/>
        </w:rPr>
      </w:pPr>
      <w:r>
        <w:rPr>
          <w:rFonts w:ascii="Times New Roman" w:hAnsi="Times New Roman" w:cs="Times New Roman"/>
          <w:color w:val="000000" w:themeColor="text1"/>
        </w:rPr>
        <w:t xml:space="preserve">One to One – Two entities in separate tables </w:t>
      </w:r>
      <w:r w:rsidR="009742C9">
        <w:rPr>
          <w:rFonts w:ascii="Times New Roman" w:hAnsi="Times New Roman" w:cs="Times New Roman"/>
          <w:color w:val="000000" w:themeColor="text1"/>
        </w:rPr>
        <w:t>directly relating to another</w:t>
      </w:r>
    </w:p>
    <w:p w:rsidR="009742C9" w:rsidRPr="009742C9" w:rsidRDefault="009742C9" w:rsidP="009742C9">
      <w:pPr>
        <w:pStyle w:val="ListBullet"/>
        <w:numPr>
          <w:ilvl w:val="1"/>
          <w:numId w:val="15"/>
        </w:numPr>
        <w:rPr>
          <w:rFonts w:ascii="Times New Roman" w:hAnsi="Times New Roman" w:cs="Times New Roman"/>
          <w:color w:val="000000" w:themeColor="text1"/>
          <w:u w:val="single"/>
        </w:rPr>
      </w:pPr>
      <w:r>
        <w:rPr>
          <w:rFonts w:ascii="Times New Roman" w:hAnsi="Times New Roman" w:cs="Times New Roman"/>
          <w:color w:val="000000" w:themeColor="text1"/>
        </w:rPr>
        <w:t>Ex: Person to SSN</w:t>
      </w:r>
    </w:p>
    <w:p w:rsidR="009742C9" w:rsidRPr="009742C9" w:rsidRDefault="009742C9" w:rsidP="009742C9">
      <w:pPr>
        <w:pStyle w:val="ListBullet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u w:val="single"/>
        </w:rPr>
      </w:pPr>
      <w:r>
        <w:rPr>
          <w:rFonts w:ascii="Times New Roman" w:hAnsi="Times New Roman" w:cs="Times New Roman"/>
          <w:color w:val="000000" w:themeColor="text1"/>
        </w:rPr>
        <w:t>One to Many – One entity in a table can have multiple relationships with other entities</w:t>
      </w:r>
    </w:p>
    <w:p w:rsidR="009742C9" w:rsidRPr="009742C9" w:rsidRDefault="009742C9" w:rsidP="009742C9">
      <w:pPr>
        <w:pStyle w:val="ListBullet"/>
        <w:numPr>
          <w:ilvl w:val="1"/>
          <w:numId w:val="15"/>
        </w:numPr>
        <w:rPr>
          <w:rFonts w:ascii="Times New Roman" w:hAnsi="Times New Roman" w:cs="Times New Roman"/>
          <w:color w:val="000000" w:themeColor="text1"/>
          <w:u w:val="single"/>
        </w:rPr>
      </w:pPr>
      <w:r>
        <w:rPr>
          <w:rFonts w:ascii="Times New Roman" w:hAnsi="Times New Roman" w:cs="Times New Roman"/>
          <w:color w:val="000000" w:themeColor="text1"/>
        </w:rPr>
        <w:t>Ex: Department to Employees</w:t>
      </w:r>
    </w:p>
    <w:p w:rsidR="009742C9" w:rsidRPr="009742C9" w:rsidRDefault="009742C9" w:rsidP="009742C9">
      <w:pPr>
        <w:pStyle w:val="ListBullet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u w:val="single"/>
        </w:rPr>
      </w:pPr>
      <w:r>
        <w:rPr>
          <w:rFonts w:ascii="Times New Roman" w:hAnsi="Times New Roman" w:cs="Times New Roman"/>
          <w:color w:val="000000" w:themeColor="text1"/>
        </w:rPr>
        <w:t>Many to One – multiple entities sharing relationships with one entity</w:t>
      </w:r>
    </w:p>
    <w:p w:rsidR="009742C9" w:rsidRPr="009742C9" w:rsidRDefault="009742C9" w:rsidP="009742C9">
      <w:pPr>
        <w:pStyle w:val="ListBullet"/>
        <w:numPr>
          <w:ilvl w:val="1"/>
          <w:numId w:val="15"/>
        </w:numPr>
        <w:rPr>
          <w:rFonts w:ascii="Times New Roman" w:hAnsi="Times New Roman" w:cs="Times New Roman"/>
          <w:color w:val="000000" w:themeColor="text1"/>
          <w:u w:val="single"/>
        </w:rPr>
      </w:pPr>
      <w:r>
        <w:rPr>
          <w:rFonts w:ascii="Times New Roman" w:hAnsi="Times New Roman" w:cs="Times New Roman"/>
          <w:color w:val="000000" w:themeColor="text1"/>
        </w:rPr>
        <w:t>Ex: Students to University</w:t>
      </w:r>
    </w:p>
    <w:p w:rsidR="009742C9" w:rsidRPr="009742C9" w:rsidRDefault="009742C9" w:rsidP="009742C9">
      <w:pPr>
        <w:pStyle w:val="ListBullet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u w:val="single"/>
        </w:rPr>
      </w:pPr>
      <w:r>
        <w:rPr>
          <w:rFonts w:ascii="Times New Roman" w:hAnsi="Times New Roman" w:cs="Times New Roman"/>
          <w:color w:val="000000" w:themeColor="text1"/>
        </w:rPr>
        <w:t xml:space="preserve">Many to Many – Multiple entities relating to each other </w:t>
      </w:r>
    </w:p>
    <w:p w:rsidR="009742C9" w:rsidRPr="009742C9" w:rsidRDefault="009742C9" w:rsidP="009742C9">
      <w:pPr>
        <w:pStyle w:val="ListBullet"/>
        <w:numPr>
          <w:ilvl w:val="1"/>
          <w:numId w:val="15"/>
        </w:numPr>
        <w:rPr>
          <w:rFonts w:ascii="Times New Roman" w:hAnsi="Times New Roman" w:cs="Times New Roman"/>
          <w:color w:val="000000" w:themeColor="text1"/>
          <w:u w:val="single"/>
        </w:rPr>
      </w:pPr>
      <w:r>
        <w:rPr>
          <w:rFonts w:ascii="Times New Roman" w:hAnsi="Times New Roman" w:cs="Times New Roman"/>
          <w:color w:val="000000" w:themeColor="text1"/>
        </w:rPr>
        <w:t xml:space="preserve">Ex: Student to Courses </w:t>
      </w:r>
    </w:p>
    <w:p w:rsidR="009742C9" w:rsidRPr="009742C9" w:rsidRDefault="009742C9" w:rsidP="009742C9">
      <w:pPr>
        <w:pStyle w:val="ListBullet"/>
        <w:numPr>
          <w:ilvl w:val="2"/>
          <w:numId w:val="15"/>
        </w:numPr>
        <w:rPr>
          <w:rFonts w:ascii="Times New Roman" w:hAnsi="Times New Roman" w:cs="Times New Roman"/>
          <w:color w:val="000000" w:themeColor="text1"/>
          <w:u w:val="single"/>
        </w:rPr>
      </w:pPr>
      <w:r>
        <w:rPr>
          <w:rFonts w:ascii="Times New Roman" w:hAnsi="Times New Roman" w:cs="Times New Roman"/>
          <w:color w:val="000000" w:themeColor="text1"/>
        </w:rPr>
        <w:t>Multiple Students can take a course and multiple courses can be assigned to a student</w:t>
      </w:r>
      <w:bookmarkStart w:id="0" w:name="_GoBack"/>
      <w:bookmarkEnd w:id="0"/>
    </w:p>
    <w:p w:rsidR="009742C9" w:rsidRPr="00C657C1" w:rsidRDefault="009742C9" w:rsidP="009742C9">
      <w:pPr>
        <w:pStyle w:val="ListBullet"/>
        <w:numPr>
          <w:ilvl w:val="1"/>
          <w:numId w:val="15"/>
        </w:numPr>
        <w:rPr>
          <w:rFonts w:ascii="Times New Roman" w:hAnsi="Times New Roman" w:cs="Times New Roman"/>
          <w:color w:val="000000" w:themeColor="text1"/>
          <w:u w:val="single"/>
        </w:rPr>
      </w:pPr>
      <w:r>
        <w:rPr>
          <w:rFonts w:ascii="Times New Roman" w:hAnsi="Times New Roman" w:cs="Times New Roman"/>
          <w:color w:val="000000" w:themeColor="text1"/>
        </w:rPr>
        <w:t>Represented by a Junction Table</w:t>
      </w:r>
    </w:p>
    <w:sectPr w:rsidR="009742C9" w:rsidRPr="00C657C1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003D" w:rsidRDefault="00C3003D">
      <w:r>
        <w:separator/>
      </w:r>
    </w:p>
    <w:p w:rsidR="00C3003D" w:rsidRDefault="00C3003D"/>
  </w:endnote>
  <w:endnote w:type="continuationSeparator" w:id="0">
    <w:p w:rsidR="00C3003D" w:rsidRDefault="00C3003D">
      <w:r>
        <w:continuationSeparator/>
      </w:r>
    </w:p>
    <w:p w:rsidR="00C3003D" w:rsidRDefault="00C300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13EFA" w:rsidRDefault="00C3003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003D" w:rsidRDefault="00C3003D">
      <w:r>
        <w:separator/>
      </w:r>
    </w:p>
    <w:p w:rsidR="00C3003D" w:rsidRDefault="00C3003D"/>
  </w:footnote>
  <w:footnote w:type="continuationSeparator" w:id="0">
    <w:p w:rsidR="00C3003D" w:rsidRDefault="00C3003D">
      <w:r>
        <w:continuationSeparator/>
      </w:r>
    </w:p>
    <w:p w:rsidR="00C3003D" w:rsidRDefault="00C3003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2200E5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72F354A"/>
    <w:multiLevelType w:val="hybridMultilevel"/>
    <w:tmpl w:val="2CB8E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001FB"/>
    <w:multiLevelType w:val="hybridMultilevel"/>
    <w:tmpl w:val="6E0AE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40A33"/>
    <w:multiLevelType w:val="hybridMultilevel"/>
    <w:tmpl w:val="0BCC0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02F66"/>
    <w:multiLevelType w:val="hybridMultilevel"/>
    <w:tmpl w:val="1834C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C673C2"/>
    <w:multiLevelType w:val="hybridMultilevel"/>
    <w:tmpl w:val="8182E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C28E7"/>
    <w:multiLevelType w:val="hybridMultilevel"/>
    <w:tmpl w:val="DC16CF82"/>
    <w:lvl w:ilvl="0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9" w15:restartNumberingAfterBreak="0">
    <w:nsid w:val="4A210A23"/>
    <w:multiLevelType w:val="hybridMultilevel"/>
    <w:tmpl w:val="95BA7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F17DA3"/>
    <w:multiLevelType w:val="hybridMultilevel"/>
    <w:tmpl w:val="4698AE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2026D2B"/>
    <w:multiLevelType w:val="hybridMultilevel"/>
    <w:tmpl w:val="9E4A1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191E36"/>
    <w:multiLevelType w:val="hybridMultilevel"/>
    <w:tmpl w:val="866EA5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705406B"/>
    <w:multiLevelType w:val="hybridMultilevel"/>
    <w:tmpl w:val="08563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2"/>
  </w:num>
  <w:num w:numId="5">
    <w:abstractNumId w:val="2"/>
  </w:num>
  <w:num w:numId="6">
    <w:abstractNumId w:val="6"/>
  </w:num>
  <w:num w:numId="7">
    <w:abstractNumId w:val="10"/>
  </w:num>
  <w:num w:numId="8">
    <w:abstractNumId w:val="8"/>
  </w:num>
  <w:num w:numId="9">
    <w:abstractNumId w:val="11"/>
  </w:num>
  <w:num w:numId="10">
    <w:abstractNumId w:val="13"/>
  </w:num>
  <w:num w:numId="11">
    <w:abstractNumId w:val="14"/>
  </w:num>
  <w:num w:numId="12">
    <w:abstractNumId w:val="7"/>
  </w:num>
  <w:num w:numId="13">
    <w:abstractNumId w:val="5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3E9"/>
    <w:rsid w:val="000104D6"/>
    <w:rsid w:val="00081DFF"/>
    <w:rsid w:val="00084845"/>
    <w:rsid w:val="000B2CFD"/>
    <w:rsid w:val="0010260B"/>
    <w:rsid w:val="001071F3"/>
    <w:rsid w:val="001072AD"/>
    <w:rsid w:val="00114C31"/>
    <w:rsid w:val="001525C3"/>
    <w:rsid w:val="002012F8"/>
    <w:rsid w:val="00213EFA"/>
    <w:rsid w:val="002972FA"/>
    <w:rsid w:val="00317F63"/>
    <w:rsid w:val="0034446B"/>
    <w:rsid w:val="00361E80"/>
    <w:rsid w:val="003F3DF4"/>
    <w:rsid w:val="00490D47"/>
    <w:rsid w:val="006567BF"/>
    <w:rsid w:val="00716E5C"/>
    <w:rsid w:val="00743E8B"/>
    <w:rsid w:val="007662FC"/>
    <w:rsid w:val="007B42D2"/>
    <w:rsid w:val="007F5CB1"/>
    <w:rsid w:val="00862DEB"/>
    <w:rsid w:val="00927486"/>
    <w:rsid w:val="00930278"/>
    <w:rsid w:val="009742C9"/>
    <w:rsid w:val="00A54761"/>
    <w:rsid w:val="00AA20B8"/>
    <w:rsid w:val="00AE6127"/>
    <w:rsid w:val="00B83C06"/>
    <w:rsid w:val="00BA7599"/>
    <w:rsid w:val="00BF5CDA"/>
    <w:rsid w:val="00C02C47"/>
    <w:rsid w:val="00C3003D"/>
    <w:rsid w:val="00C464C5"/>
    <w:rsid w:val="00C657C1"/>
    <w:rsid w:val="00CC1330"/>
    <w:rsid w:val="00D143A9"/>
    <w:rsid w:val="00DD1E9A"/>
    <w:rsid w:val="00DE23E9"/>
    <w:rsid w:val="00E33178"/>
    <w:rsid w:val="00E829D0"/>
    <w:rsid w:val="00EC211A"/>
    <w:rsid w:val="00EC7585"/>
    <w:rsid w:val="00F122D3"/>
    <w:rsid w:val="00F3443A"/>
    <w:rsid w:val="00FC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3B6135"/>
  <w15:chartTrackingRefBased/>
  <w15:docId w15:val="{36E4AB86-DBF1-BF40-902B-9613AF35E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46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010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4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oses/Library/Containers/com.microsoft.Word/Data/Library/Application%20Support/Microsoft/Office/16.0/DTS/en-US%7b22F31FAC-33EB-584D-83FB-FDF44E055E03%7d/%7b3F76F862-AACC-E944-9BFC-DE8A8249B200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63</TotalTime>
  <Pages>5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Palmer, Keandre L.</cp:lastModifiedBy>
  <cp:revision>40</cp:revision>
  <dcterms:created xsi:type="dcterms:W3CDTF">2018-05-30T13:06:00Z</dcterms:created>
  <dcterms:modified xsi:type="dcterms:W3CDTF">2018-05-30T14:31:00Z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